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2610"/>
        <w:tblGridChange w:id="0">
          <w:tblGrid>
            <w:gridCol w:w="7860"/>
            <w:gridCol w:w="2610"/>
          </w:tblGrid>
        </w:tblGridChange>
      </w:tblGrid>
      <w:tr>
        <w:trPr>
          <w:trHeight w:val="1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240" w:before="240" w:lineRule="auto"/>
              <w:ind w:right="0"/>
              <w:rPr>
                <w:sz w:val="70"/>
                <w:szCs w:val="70"/>
              </w:rPr>
            </w:pPr>
            <w:bookmarkStart w:colFirst="0" w:colLast="0" w:name="_chf3sdr99x78" w:id="0"/>
            <w:bookmarkEnd w:id="0"/>
            <w:r w:rsidDel="00000000" w:rsidR="00000000" w:rsidRPr="00000000">
              <w:rPr>
                <w:rFonts w:ascii="Arial" w:cs="Arial" w:eastAsia="Arial" w:hAnsi="Arial"/>
                <w:sz w:val="70"/>
                <w:szCs w:val="70"/>
                <w:rtl w:val="0"/>
              </w:rPr>
              <w:t xml:space="preserve">SAHYOG SAINI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Developer with a vision to solve Real-World Problems.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4"/>
                <w:szCs w:val="14"/>
                <w:rtl w:val="0"/>
              </w:rPr>
              <w:t xml:space="preserve">67/2 Durga Vihar Colony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4"/>
                <w:szCs w:val="14"/>
                <w:rtl w:val="0"/>
              </w:rPr>
              <w:t xml:space="preserve">Dhampur UP, INDIA,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246761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+918171940440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sahyogsaini.cse@gmail.com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github.com/thephenomenal10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linkedin.com/in/sahyog-saini-4b511617b/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bit.ly/sahyogsaini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lz8iwengmcvu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Riktam Technologies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SDE Intern 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wh67gkvekeim" w:id="3"/>
            <w:bookmarkEnd w:id="3"/>
            <w:r w:rsidDel="00000000" w:rsidR="00000000" w:rsidRPr="00000000">
              <w:rPr>
                <w:rtl w:val="0"/>
              </w:rPr>
              <w:t xml:space="preserve">april 2021 -Present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am learning new technologies for full stack app and web development and also implementing that knowledge into real world projects.</w:t>
            </w:r>
          </w:p>
          <w:p w:rsidR="00000000" w:rsidDel="00000000" w:rsidP="00000000" w:rsidRDefault="00000000" w:rsidRPr="00000000" w14:paraId="0000000F">
            <w:pPr>
              <w:pStyle w:val="Heading2"/>
              <w:ind w:right="0"/>
              <w:rPr>
                <w:b w:val="0"/>
                <w:i w:val="1"/>
                <w:sz w:val="18"/>
                <w:szCs w:val="18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RedPositive Service(OPC) PrivateLimited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2020 -Jun 2020</w:t>
            </w:r>
          </w:p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 two apps for both platforms to provide online Tiffin Service, we had developed two apps – customer and vendor app, Customer see their nearby tiffin service with help of google map to order food, we use firebase as a backend service in this project.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 Tech Softwares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after="240" w:before="240" w:lineRule="auto"/>
              <w:ind w:right="0"/>
              <w:rPr/>
            </w:pPr>
            <w:bookmarkStart w:colFirst="0" w:colLast="0" w:name="_b2fdbeupbn63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March 2020 –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 an Fitness  Android and ios app using flutter. </w:t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Exerholics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16"/>
                <w:szCs w:val="16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ABESIT,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Ghaziabad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Bachelor of Technology (CSE)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2017 - Present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sffyj3p8t6de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Priyanka Modern School,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Dhampur—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CBSE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flpn5ntyi0qr" w:id="12"/>
            <w:bookmarkEnd w:id="12"/>
            <w:r w:rsidDel="00000000" w:rsidR="00000000" w:rsidRPr="00000000">
              <w:rPr>
                <w:rtl w:val="0"/>
              </w:rPr>
              <w:t xml:space="preserve">Jun 2017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ltbc73tua5f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b w:val="1"/>
                <w:color w:val="2079c7"/>
                <w:sz w:val="20"/>
                <w:szCs w:val="20"/>
              </w:rPr>
            </w:pPr>
            <w:bookmarkStart w:colFirst="0" w:colLast="0" w:name="_z28qwomoo10c" w:id="14"/>
            <w:bookmarkEnd w:id="14"/>
            <w:r w:rsidDel="00000000" w:rsidR="00000000" w:rsidRPr="00000000">
              <w:rPr>
                <w:b w:val="1"/>
                <w:color w:val="2079c7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shd w:fill="ffffff" w:val="clear"/>
              <w:spacing w:after="240" w:before="240" w:line="327.27272727272725" w:lineRule="auto"/>
              <w:ind w:right="0"/>
              <w:rPr/>
            </w:pPr>
            <w:bookmarkStart w:colFirst="0" w:colLast="0" w:name="_t6sht0x5gu1x" w:id="15"/>
            <w:bookmarkEnd w:id="15"/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Natours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 a web app that allows the users to book various holiday packages.This application is fully functional. The technology used in this project - Frontend(HTML,CSS,JavaScript), Backend( Node Js), Database( Mongo Db, Mongoose).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Arial" w:cs="Arial" w:eastAsia="Arial" w:hAnsi="Arial"/>
                <w:i w:val="1"/>
                <w:color w:val="666666"/>
                <w:sz w:val="21"/>
                <w:szCs w:val="21"/>
                <w:highlight w:val="white"/>
              </w:rPr>
            </w:pPr>
            <w:bookmarkStart w:colFirst="0" w:colLast="0" w:name="_nc0w3xjo5luk" w:id="16"/>
            <w:bookmarkEnd w:id="16"/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Medium Scrapper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 a web app that will crawl the blogs data from the Medium website and display it on application. I have used Node js with cheerio package to crawl the data, Postgresql for the database. </w:t>
            </w: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Medium Scrapper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n0kuso9zufxj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 Solving, Cricket, Traveling, Gaming</w:t>
            </w:r>
          </w:p>
          <w:p w:rsidR="00000000" w:rsidDel="00000000" w:rsidP="00000000" w:rsidRDefault="00000000" w:rsidRPr="00000000" w14:paraId="00000025">
            <w:pPr>
              <w:pStyle w:val="Heading1"/>
              <w:ind w:left="0" w:firstLine="0"/>
              <w:rPr/>
            </w:pPr>
            <w:bookmarkStart w:colFirst="0" w:colLast="0" w:name="_5upv9x7vt6c5" w:id="18"/>
            <w:bookmarkEnd w:id="18"/>
            <w:r w:rsidDel="00000000" w:rsidR="00000000" w:rsidRPr="00000000">
              <w:rPr>
                <w:rtl w:val="0"/>
              </w:rPr>
              <w:t xml:space="preserve">Programming Languages &amp; Frameworks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C++, C, Dart, Javascript, CSS, React, Flutter, Node js, Express, SQL, No-SQL, Mongo-DB</w:t>
            </w:r>
          </w:p>
          <w:p w:rsidR="00000000" w:rsidDel="00000000" w:rsidP="00000000" w:rsidRDefault="00000000" w:rsidRPr="00000000" w14:paraId="00000027">
            <w:pPr>
              <w:pStyle w:val="Heading1"/>
              <w:rPr/>
            </w:pPr>
            <w:bookmarkStart w:colFirst="0" w:colLast="0" w:name="_xghe0tz2tmav" w:id="19"/>
            <w:bookmarkEnd w:id="19"/>
            <w:r w:rsidDel="00000000" w:rsidR="00000000" w:rsidRPr="00000000">
              <w:rPr>
                <w:rtl w:val="0"/>
              </w:rPr>
              <w:t xml:space="preserve">Tools &amp; Technologies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Git, Firebase, AWS, Github, Vs code, MVC, Cloud Firestore, CI/CD, Postman, unity 3D</w:t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tuxh7mwdaxox" w:id="20"/>
            <w:bookmarkEnd w:id="20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1st Runner up – SIH internal hackathon2020 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Finalist -Smart India Hackathon 2019 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Winner of college cricket tournament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rPr/>
            </w:pPr>
            <w:bookmarkStart w:colFirst="0" w:colLast="0" w:name="_cxxkes25b26" w:id="21"/>
            <w:bookmarkEnd w:id="21"/>
            <w:r w:rsidDel="00000000" w:rsidR="00000000" w:rsidRPr="00000000">
              <w:rPr>
                <w:rtl w:val="0"/>
              </w:rPr>
              <w:t xml:space="preserve">POSITIONS OF RESPONSIBILITY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Lead-SIH Internal hackathon 2020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DSC Core Team member-Powered by Google Developers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DEVELOPER -</w:t>
            </w: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Festin-o-beats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Nunito" w:cs="Nunito" w:eastAsia="Nunito" w:hAnsi="Nuni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awler-app-medium.herokuapp.com/" TargetMode="External"/><Relationship Id="rId10" Type="http://schemas.openxmlformats.org/officeDocument/2006/relationships/hyperlink" Target="https://play.google.com/store/apps/details?id=com.exerholic.exerholic" TargetMode="External"/><Relationship Id="rId12" Type="http://schemas.openxmlformats.org/officeDocument/2006/relationships/hyperlink" Target="https://abesitfestino.firebaseapp.com/" TargetMode="External"/><Relationship Id="rId9" Type="http://schemas.openxmlformats.org/officeDocument/2006/relationships/hyperlink" Target="http://bit.ly/sahyogsaini" TargetMode="External"/><Relationship Id="rId5" Type="http://schemas.openxmlformats.org/officeDocument/2006/relationships/styles" Target="styles.xml"/><Relationship Id="rId6" Type="http://schemas.openxmlformats.org/officeDocument/2006/relationships/hyperlink" Target="mailto:sahyogsaini.cse@gmail.com" TargetMode="External"/><Relationship Id="rId7" Type="http://schemas.openxmlformats.org/officeDocument/2006/relationships/hyperlink" Target="http://github.com/thephenomenal10" TargetMode="External"/><Relationship Id="rId8" Type="http://schemas.openxmlformats.org/officeDocument/2006/relationships/hyperlink" Target="http://linkedin.com/in/sahyog-saini-4b511617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